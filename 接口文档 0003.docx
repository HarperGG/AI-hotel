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</w:t>
      </w:r>
    </w:p>
    <w:p>
      <w:pPr>
        <w:pStyle w:val="2"/>
      </w:pPr>
      <w:r>
        <w:rPr>
          <w:rFonts w:hint="eastAsia"/>
        </w:rPr>
        <w:t>类名：HotelImgController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全类名：Ai.hotel.controller.HotelImgController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作用：关于酒店照片的操作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类方法：</w:t>
      </w:r>
    </w:p>
    <w:p>
      <w:pPr>
        <w:pStyle w:val="8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getHotelImg（）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获取酒店照片信息(最新5张照片)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et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>/</w:t>
            </w:r>
            <w:r>
              <w:rPr>
                <w:rFonts w:hint="eastAsia"/>
              </w:rPr>
              <w:t>getImg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"code":200,"msg":"获取酒店图片成功","data":[{"id":3,"path":"3.jpg"},{"id":8,"path":"88.jpg"},{"id":7,"path":"88.jpg"},{"id":5,"path":"5.jpg"},{"id":2,"path":"2.jpg"}]}</w:t>
            </w:r>
          </w:p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"code":100,"msg":"获取酒店图片失败","data":"null"}</w:t>
            </w:r>
          </w:p>
          <w:p>
            <w:pPr>
              <w:pStyle w:val="8"/>
              <w:spacing w:after="0"/>
              <w:ind w:firstLine="0" w:firstLineChars="0"/>
            </w:pPr>
          </w:p>
        </w:tc>
      </w:tr>
    </w:tbl>
    <w:p>
      <w:pPr>
        <w:pStyle w:val="8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addHotelImg（MultipartFile file,HotelImgs hotelImgs）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添加图片（根据类型添加）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  <w:color w:val="0000FF"/>
              </w:rPr>
              <w:t>Post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>/</w:t>
            </w:r>
            <w:r>
              <w:rPr>
                <w:rFonts w:hint="eastAsia"/>
              </w:rPr>
              <w:t>addHotelImg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house_type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图片类型(什么类型的房子)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file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file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图片文件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"code":200,"msg":"添加酒店图片成功","data":"null"}</w:t>
            </w:r>
          </w:p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"code":100,"msg":"添加酒店图片失败","data":"null"}</w:t>
            </w:r>
          </w:p>
        </w:tc>
      </w:tr>
    </w:tbl>
    <w:p>
      <w:pPr>
        <w:pStyle w:val="8"/>
        <w:numPr>
          <w:ilvl w:val="0"/>
          <w:numId w:val="2"/>
        </w:numPr>
        <w:spacing w:after="0"/>
        <w:ind w:firstLineChars="0"/>
        <w:rPr>
          <w:color w:val="FF0000"/>
        </w:rPr>
      </w:pPr>
      <w:r>
        <w:rPr>
          <w:color w:val="FF0000"/>
        </w:rPr>
        <w:t>deleteHotelImg</w:t>
      </w:r>
      <w:r>
        <w:rPr>
          <w:rFonts w:hint="eastAsia"/>
          <w:color w:val="FF0000"/>
        </w:rPr>
        <w:t>（int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id）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删除图片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color w:val="0000FF"/>
              </w:rPr>
              <w:t>D</w:t>
            </w:r>
            <w:r>
              <w:rPr>
                <w:rFonts w:hint="eastAsia"/>
                <w:color w:val="0000FF"/>
              </w:rPr>
              <w:t>elete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>/ deleteHotelImg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图片id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"code":200,"msg":"删除酒店图片成功","data":"null"}</w:t>
            </w:r>
          </w:p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"code":100,"msg":"删除酒店图片失败","data":"null"}</w:t>
            </w:r>
          </w:p>
        </w:tc>
      </w:tr>
    </w:tbl>
    <w:p/>
    <w:p>
      <w:pPr>
        <w:pStyle w:val="2"/>
      </w:pPr>
      <w:bookmarkStart w:id="0" w:name="OLE_LINK1"/>
      <w:r>
        <w:rPr>
          <w:rFonts w:hint="eastAsia"/>
        </w:rPr>
        <w:t>类名：HouseController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全类名：Ai.hotel.controller.HouseController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作用：对房间的增删查改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类方法：</w:t>
      </w:r>
    </w:p>
    <w:p>
      <w:pPr>
        <w:pStyle w:val="8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getHouseByType（）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根据房间类型查找房屋信息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Get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>/</w:t>
            </w:r>
            <w:r>
              <w:rPr>
                <w:rFonts w:hint="eastAsia"/>
              </w:rPr>
              <w:t>getHouseByType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 xml:space="preserve">  type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Int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房间类型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bookmarkStart w:id="1" w:name="OLE_LINK2"/>
            <w:r>
              <w:rPr>
                <w:rFonts w:hint="eastAsia"/>
              </w:rPr>
              <w:t>{ "code":200,"msg":"获取指定房屋信息成功","data":[{"area":15,"create_at":1578405634000,"description":"可容纳两人","id":2,"money":200,"name":"双人房","room_number":201,"status":3,"type":2},{"area":100,"create_at":1578571848000,"description":"可容纳5人，有会议室，客厅等","id":3,"money":25000,"name":"总统套房","room_number":202,"status":3,"type":2}]}</w:t>
            </w:r>
            <w:bookmarkEnd w:id="1"/>
          </w:p>
        </w:tc>
      </w:tr>
      <w:bookmarkEnd w:id="0"/>
    </w:tbl>
    <w:p>
      <w:pPr>
        <w:pStyle w:val="8"/>
        <w:spacing w:after="0"/>
        <w:ind w:left="1140" w:firstLine="0" w:firstLineChars="0"/>
      </w:pPr>
    </w:p>
    <w:p>
      <w:pPr>
        <w:pStyle w:val="8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addHouse（Houses houses）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添加房屋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>/</w:t>
            </w:r>
            <w:r>
              <w:rPr>
                <w:rFonts w:hint="eastAsia"/>
              </w:rPr>
              <w:t>addHouse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 xml:space="preserve">  area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integer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房屋面积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 xml:space="preserve">  money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Integer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 xml:space="preserve">  type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Integer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房间类型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 xml:space="preserve"> room_number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Integer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房间号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name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房间类型名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房间描述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"code":200,"msg":"添加房屋成功","data":"null"}</w:t>
            </w:r>
          </w:p>
        </w:tc>
      </w:tr>
    </w:tbl>
    <w:p>
      <w:pPr>
        <w:pStyle w:val="8"/>
        <w:spacing w:after="0"/>
        <w:ind w:left="1140" w:firstLine="0" w:firstLineChars="0"/>
      </w:pPr>
    </w:p>
    <w:p>
      <w:pPr>
        <w:pStyle w:val="8"/>
        <w:numPr>
          <w:ilvl w:val="0"/>
          <w:numId w:val="2"/>
        </w:numPr>
        <w:spacing w:after="0"/>
        <w:ind w:firstLineChars="0"/>
      </w:pPr>
      <w:r>
        <w:t>deleteHouseInfo</w:t>
      </w:r>
      <w:r>
        <w:rPr>
          <w:rFonts w:hint="eastAsia"/>
        </w:rPr>
        <w:t>（int</w:t>
      </w:r>
      <w:r>
        <w:t xml:space="preserve"> </w:t>
      </w:r>
      <w:r>
        <w:rPr>
          <w:rFonts w:hint="eastAsia"/>
        </w:rPr>
        <w:t>id）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删除房屋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>/ deleteHouseInfo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房间的id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"code":200,"msg":"删除房屋信息成功","data":"null"}</w:t>
            </w:r>
          </w:p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"code":100,"msg":"删除房屋信息失败","data":"null"}</w:t>
            </w:r>
          </w:p>
        </w:tc>
      </w:tr>
    </w:tbl>
    <w:p>
      <w:pPr>
        <w:spacing w:after="0"/>
      </w:pPr>
    </w:p>
    <w:p>
      <w:pPr>
        <w:pStyle w:val="8"/>
        <w:numPr>
          <w:ilvl w:val="0"/>
          <w:numId w:val="2"/>
        </w:numPr>
        <w:spacing w:after="0"/>
        <w:ind w:firstLineChars="0"/>
      </w:pPr>
      <w:r>
        <w:t>updateHouseInfo</w:t>
      </w:r>
      <w:r>
        <w:rPr>
          <w:rFonts w:hint="eastAsia"/>
        </w:rPr>
        <w:t>（</w:t>
      </w:r>
      <w:r>
        <w:t>int id, String col, String val</w:t>
      </w:r>
      <w:r>
        <w:rPr>
          <w:rFonts w:hint="eastAsia"/>
        </w:rPr>
        <w:t>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更新房屋信息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P</w:t>
            </w:r>
            <w:r>
              <w:rPr>
                <w:rFonts w:hint="eastAsia"/>
              </w:rPr>
              <w:t>ut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>/ updateHouseInfo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房间的id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col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需要更新信息的字段eg：</w:t>
            </w:r>
            <w:r>
              <w:t>room_number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val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更新值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"code":200,"msg":"更新房屋信息成功","data":"null"}</w:t>
            </w:r>
          </w:p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"code":100,"msg":"更新房屋信息失败","data":"null"}</w:t>
            </w:r>
          </w:p>
        </w:tc>
      </w:tr>
    </w:tbl>
    <w:p>
      <w:pPr>
        <w:pStyle w:val="8"/>
        <w:numPr>
          <w:ilvl w:val="0"/>
          <w:numId w:val="2"/>
        </w:numPr>
        <w:spacing w:after="0"/>
        <w:ind w:firstLineChars="0"/>
      </w:pPr>
      <w:r>
        <w:t>updateHouseStatus</w:t>
      </w:r>
      <w:r>
        <w:rPr>
          <w:rFonts w:hint="eastAsia"/>
        </w:rPr>
        <w:t>（</w:t>
      </w:r>
      <w:r>
        <w:t>int id, int status</w:t>
      </w:r>
      <w:r>
        <w:rPr>
          <w:rFonts w:hint="eastAsia"/>
        </w:rPr>
        <w:t>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更新房间状态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P</w:t>
            </w:r>
            <w:r>
              <w:rPr>
                <w:rFonts w:hint="eastAsia"/>
              </w:rPr>
              <w:t>ut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>/ updateHouseStatus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房间的id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status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房间状态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"code":200,"msg":"更新酒店房屋状态成功","data":"null"}</w:t>
            </w:r>
          </w:p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"code":100,"msg":"更新酒店房屋状态失败","data":"null"}</w:t>
            </w:r>
          </w:p>
        </w:tc>
      </w:tr>
    </w:tbl>
    <w:p>
      <w:pPr>
        <w:pStyle w:val="8"/>
        <w:spacing w:after="0"/>
        <w:ind w:left="420" w:firstLine="0" w:firstLineChars="0"/>
      </w:pPr>
    </w:p>
    <w:p>
      <w:pPr>
        <w:pStyle w:val="8"/>
        <w:spacing w:after="0"/>
        <w:ind w:left="420" w:firstLine="0" w:firstLineChars="0"/>
      </w:pPr>
    </w:p>
    <w:p>
      <w:pPr>
        <w:pStyle w:val="8"/>
        <w:spacing w:after="0"/>
        <w:ind w:left="420" w:firstLine="0" w:firstLineChars="0"/>
      </w:pPr>
    </w:p>
    <w:p>
      <w:pPr>
        <w:pStyle w:val="8"/>
        <w:spacing w:after="0"/>
        <w:ind w:left="420" w:firstLine="0" w:firstLineChars="0"/>
      </w:pPr>
    </w:p>
    <w:p>
      <w:pPr>
        <w:pStyle w:val="8"/>
        <w:spacing w:after="0"/>
        <w:ind w:left="420" w:firstLine="0" w:firstLineChars="0"/>
      </w:pPr>
    </w:p>
    <w:p>
      <w:pPr>
        <w:pStyle w:val="8"/>
        <w:spacing w:after="0"/>
        <w:ind w:left="420" w:firstLine="0" w:firstLineChars="0"/>
      </w:pPr>
    </w:p>
    <w:p>
      <w:pPr>
        <w:pStyle w:val="8"/>
        <w:spacing w:after="0"/>
        <w:ind w:left="420" w:firstLine="0" w:firstLineChars="0"/>
      </w:pPr>
    </w:p>
    <w:p>
      <w:pPr>
        <w:pStyle w:val="8"/>
        <w:spacing w:after="0"/>
        <w:ind w:left="420" w:firstLine="0" w:firstLineChars="0"/>
      </w:pPr>
    </w:p>
    <w:p>
      <w:pPr>
        <w:pStyle w:val="8"/>
        <w:spacing w:after="0"/>
        <w:ind w:left="420" w:firstLine="0" w:firstLineChars="0"/>
      </w:pPr>
    </w:p>
    <w:p>
      <w:pPr>
        <w:pStyle w:val="8"/>
        <w:spacing w:after="0"/>
        <w:ind w:left="420" w:firstLine="0" w:firstLineChars="0"/>
      </w:pPr>
    </w:p>
    <w:p>
      <w:pPr>
        <w:pStyle w:val="8"/>
        <w:spacing w:after="0"/>
        <w:ind w:left="420" w:firstLine="0" w:firstLineChars="0"/>
      </w:pPr>
    </w:p>
    <w:p>
      <w:pPr>
        <w:pStyle w:val="8"/>
        <w:spacing w:after="0"/>
        <w:ind w:left="420" w:firstLine="0" w:firstLineChars="0"/>
      </w:pPr>
    </w:p>
    <w:p>
      <w:pPr>
        <w:pStyle w:val="8"/>
        <w:numPr>
          <w:ilvl w:val="0"/>
          <w:numId w:val="2"/>
        </w:numPr>
        <w:spacing w:after="0"/>
        <w:ind w:firstLineChars="0"/>
      </w:pPr>
      <w:r>
        <w:rPr>
          <w:rFonts w:hint="eastAsia"/>
          <w:lang w:val="en-US" w:eastAsia="zh-CN"/>
        </w:rPr>
        <w:t>search</w:t>
      </w:r>
      <w:r>
        <w:t>House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Condition</w:t>
      </w:r>
      <w:r>
        <w:t xml:space="preserve"> </w:t>
      </w:r>
      <w:r>
        <w:rPr>
          <w:rFonts w:hint="eastAsia"/>
          <w:lang w:val="en-US" w:eastAsia="zh-CN"/>
        </w:rPr>
        <w:t>condition</w:t>
      </w:r>
      <w:r>
        <w:rPr>
          <w:rFonts w:hint="eastAsia"/>
        </w:rPr>
        <w:t>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查找房间，排序，筛选，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 xml:space="preserve">/ </w:t>
            </w:r>
            <w:r>
              <w:rPr>
                <w:rFonts w:hint="eastAsia"/>
                <w:lang w:val="en-US" w:eastAsia="zh-CN"/>
              </w:rPr>
              <w:t>searchHouse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moneyMin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最少价格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MoneyMax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最高价格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房间名字(搜索栏)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fiter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Array(String)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筛选(字符串数组)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入住时间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/>
                <w:lang w:val="en-US" w:eastAsia="zh-CN"/>
              </w:rPr>
            </w:pPr>
            <w:bookmarkStart w:id="2" w:name="_GoBack"/>
            <w:bookmarkEnd w:id="2"/>
            <w:r>
              <w:rPr>
                <w:rFonts w:hint="eastAsia"/>
                <w:lang w:val="en-US" w:eastAsia="zh-CN"/>
              </w:rPr>
              <w:t>End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离店时间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orderBy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排序字段(钱=&gt;money)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 "code":200,"msg":"获取指定房屋信息成功","data":[{"area":15,"description":"可容纳两人","id":2,"money":200,"name":"双人房","room_number":201,"status":3,"type":2},{"area":100,"description":"可容纳5人，有会议室，客厅等","id":3,"money":25000,"name":"总统套房","room_number":202,"status":3,"type":2}]}</w:t>
            </w:r>
          </w:p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"code":100,"msg":"更新酒店房屋状态失败","data":"</w:t>
            </w:r>
            <w:r>
              <w:rPr>
                <w:rFonts w:hint="eastAsia"/>
                <w:lang w:val="en-US" w:eastAsia="zh-CN"/>
              </w:rPr>
              <w:t>false</w:t>
            </w:r>
            <w:r>
              <w:rPr>
                <w:rFonts w:hint="eastAsia"/>
              </w:rPr>
              <w:t>"}</w:t>
            </w:r>
          </w:p>
        </w:tc>
      </w:tr>
    </w:tbl>
    <w:p>
      <w:pPr>
        <w:pStyle w:val="8"/>
        <w:spacing w:after="0"/>
        <w:ind w:left="420" w:firstLine="0" w:firstLineChars="0"/>
      </w:pPr>
    </w:p>
    <w:p>
      <w:pPr>
        <w:pStyle w:val="8"/>
        <w:spacing w:after="0"/>
        <w:ind w:left="420" w:firstLine="0" w:firstLineChars="0"/>
      </w:pPr>
    </w:p>
    <w:p>
      <w:pPr>
        <w:pStyle w:val="2"/>
      </w:pPr>
      <w:r>
        <w:rPr>
          <w:rFonts w:hint="eastAsia"/>
        </w:rPr>
        <w:t>类名：UserController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全类名：Ai.hotel.controller.UserController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作用：用户模块进行操作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类方法：</w:t>
      </w:r>
    </w:p>
    <w:p>
      <w:pPr>
        <w:pStyle w:val="8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getUsersByOpen（int openId）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根据openId来获取用户列表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phone</w:t>
            </w:r>
            <w:r>
              <w:t>/</w:t>
            </w:r>
            <w:r>
              <w:rPr>
                <w:rFonts w:hint="eastAsia"/>
              </w:rPr>
              <w:t>getUsersByOpen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 xml:space="preserve">  openId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Integer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openId(一个微信对应一个)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获取用户信息成功","data":[{"create_at":1578308014000,"id":1,"id_number":"511023199812177917","open_id":"1","real_name":"comi"},{"create_at":1578564762000,"id":2,"id_number":"130629198501098917","open_id":"1","real_name":"siki"},{"id":5,"id_number":"421223199908220018","open_id":"1","real_name":"江威"},{"create_at":1580288404000,"id":6,"id_number":"421223199908220018","open_id":"1","real_name":"江威"},{"create_at":1580288437000,"id":7,"id_number":"421223199908220018","open_id":"1","real_name":"江威"},{"create_at":1580288471000,"id":8,"id_number":"421223199908220018","open_id":"1","real_name":"江威"},{"create_at":1580288691000,"id":9,"id_number":"421223199908220017","open_id":"1","real_name":"江威1"},{"create_at":1580288832000,"id":10,"id_number":"421223199908220016","open_id":"1","real_name":"江威3"}]}</w:t>
            </w:r>
          </w:p>
        </w:tc>
      </w:tr>
    </w:tbl>
    <w:p>
      <w:pPr>
        <w:pStyle w:val="8"/>
        <w:spacing w:after="0"/>
        <w:ind w:left="1140" w:firstLine="0" w:firstLineChars="0"/>
      </w:pPr>
      <w:r>
        <w:rPr/>
        <w:br w:type="textWrapping" w:clear="all"/>
      </w:r>
    </w:p>
    <w:p>
      <w:pPr>
        <w:pStyle w:val="8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addUserMessage（UserMessage userMessage）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添加用户信息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phone</w:t>
            </w:r>
            <w:r>
              <w:t>/</w:t>
            </w:r>
            <w:r>
              <w:rPr>
                <w:rFonts w:hint="eastAsia"/>
              </w:rPr>
              <w:t>addUserMessage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 xml:space="preserve">  front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身份证正面路径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 xml:space="preserve">  back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身份证反面路径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 xml:space="preserve">  idNumber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 xml:space="preserve"> openId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Integer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OpenId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realName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recent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近期照片路径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"code":200,"msg":"用户添加成功","data":"true"}</w:t>
            </w:r>
          </w:p>
        </w:tc>
      </w:tr>
    </w:tbl>
    <w:p/>
    <w:p>
      <w:pPr>
        <w:pStyle w:val="8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checkInCard（MultipartFile file,String side）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识别身份证信息，人脸识别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phone</w:t>
            </w:r>
            <w:r>
              <w:t>/</w:t>
            </w:r>
            <w:r>
              <w:rPr>
                <w:rFonts w:hint="eastAsia"/>
              </w:rPr>
              <w:t>checkInCard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 xml:space="preserve">  file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File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上传的文件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side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此值只能取face,back,recent（正面，反面,近照）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"code":200,"msg":"身份证反面识别成功","data":{"end_date":"20260815","issue":"崇阳县公安局","start_date":"20160815"}}</w:t>
            </w:r>
          </w:p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"code":200,"msg":"上传近照成功","data":"37b85eb0-8a76-4797-8e15-5b1de1a2fefc.jpg"}</w:t>
            </w:r>
          </w:p>
          <w:p>
            <w:pPr>
              <w:pStyle w:val="8"/>
              <w:spacing w:after="0"/>
              <w:ind w:firstLine="0" w:firstLineChars="0"/>
            </w:pPr>
          </w:p>
        </w:tc>
      </w:tr>
    </w:tbl>
    <w:p>
      <w:pPr>
        <w:pStyle w:val="8"/>
        <w:numPr>
          <w:ilvl w:val="0"/>
          <w:numId w:val="2"/>
        </w:numPr>
        <w:spacing w:after="0"/>
        <w:ind w:firstLineChars="0"/>
      </w:pPr>
      <w:r>
        <w:t xml:space="preserve">isOne(String list) </w:t>
      </w:r>
    </w:p>
    <w:tbl>
      <w:tblPr>
        <w:tblStyle w:val="6"/>
        <w:tblW w:w="7382" w:type="dxa"/>
        <w:tblInd w:w="1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识别身份证信息，人脸识别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phone</w:t>
            </w:r>
            <w:r>
              <w:t>/ check_in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当天入住的人的信息（接口</w:t>
            </w:r>
            <w:r>
              <w:rPr>
                <w:color w:val="FF0000"/>
              </w:rPr>
              <w:t>getOccupants</w:t>
            </w:r>
            <w:r>
              <w:rPr>
                <w:rFonts w:hint="eastAsia"/>
                <w:color w:val="FF0000"/>
              </w:rPr>
              <w:t>）和刚才上传成功之后的文件名（</w:t>
            </w:r>
            <w:r>
              <w:rPr>
                <w:color w:val="FF0000"/>
              </w:rPr>
              <w:t>uploadImg</w:t>
            </w:r>
            <w:r>
              <w:rPr>
                <w:rFonts w:hint="eastAsia"/>
                <w:color w:val="FF0000"/>
              </w:rPr>
              <w:t>）组合成新的list（新上传的文件放在末尾）。</w:t>
            </w:r>
          </w:p>
          <w:p>
            <w:pPr>
              <w:pStyle w:val="8"/>
              <w:spacing w:after="0"/>
              <w:ind w:firstLine="0" w:firstLineChars="0"/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ist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案例：</w:t>
            </w:r>
          </w:p>
          <w:p>
            <w:pPr>
              <w:pStyle w:val="8"/>
              <w:spacing w:after="0"/>
              <w:ind w:firstLine="0" w:firstLineChars="0"/>
              <w:rPr>
                <w:color w:val="FF0000"/>
              </w:rPr>
            </w:pPr>
            <w:r>
              <w:rPr>
                <w:color w:val="FF0000"/>
              </w:rPr>
              <w:t>[{"id":136,"imgName":"cd0d6974-0f35-4e97-9c90-4060ac7a8d89.jpg"},{"id":0,"imgName":"cd0d6974-0f35-4e97-9c90-4060ac7a8d89.jpg"}]</w:t>
            </w:r>
          </w:p>
          <w:p>
            <w:pPr>
              <w:pStyle w:val="8"/>
              <w:spacing w:after="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末尾数据的id默认为0，否则报错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occasion</w:t>
            </w:r>
            <w:r>
              <w:t xml:space="preserve"> 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办理入住 0 ,退房 1,就餐确认 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入住</w:t>
            </w:r>
          </w:p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"code":200,"msg":"人脸比对成功","data":[{"check_in_time":1580408954000,"check_out_time":1580405352000,"create_at":1580349706000,"house_id":1,"house_type":2,"id":136,"id_number":"511023199812177917","status":4,"update_at":1580388136000}]}</w:t>
            </w:r>
          </w:p>
          <w:p>
            <w:pPr>
              <w:pStyle w:val="8"/>
              <w:spacing w:after="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退房</w:t>
            </w:r>
          </w:p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"code":200,"msg":"人脸比对成功","data":[{"create_at":1578462002000,"description":"111","id":6,"id_number":"511023199812177917","is_pay":"0","item_money":200000,"item_name":"dhsajh "}]}</w:t>
            </w:r>
          </w:p>
          <w:p>
            <w:pPr>
              <w:pStyle w:val="8"/>
              <w:spacing w:after="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就餐</w:t>
            </w:r>
          </w:p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"code":200,"msg":"人脸比对成功","data":"null"}</w:t>
            </w:r>
          </w:p>
          <w:p>
            <w:pPr>
              <w:pStyle w:val="8"/>
              <w:spacing w:after="0"/>
              <w:ind w:firstLine="0" w:firstLineChars="0"/>
            </w:pPr>
          </w:p>
        </w:tc>
      </w:tr>
    </w:tbl>
    <w:p/>
    <w:p>
      <w:pPr>
        <w:pStyle w:val="2"/>
      </w:pPr>
      <w:r>
        <w:rPr>
          <w:rFonts w:hint="eastAsia"/>
        </w:rPr>
        <w:t>类名：OrderController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全类名：Ai.hotel.controller.OrderController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作用：对订单的一系列操作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类方法：</w:t>
      </w:r>
    </w:p>
    <w:p>
      <w:pPr>
        <w:pStyle w:val="8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addHouseOrder（HouseOrders houseOrders）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预定房间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phone</w:t>
            </w:r>
            <w:r>
              <w:t>/</w:t>
            </w:r>
            <w:r>
              <w:rPr>
                <w:rFonts w:hint="eastAsia"/>
              </w:rPr>
              <w:t>addHouseOrder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 xml:space="preserve"> check_in_time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Date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入住时间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check_out_time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Date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退房时间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house_type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Int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房间类型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id_number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Phone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"code":200,"msg":"添加队列成功","data":"true"}</w:t>
            </w:r>
          </w:p>
        </w:tc>
      </w:tr>
    </w:tbl>
    <w:p>
      <w:pPr>
        <w:spacing w:after="0"/>
      </w:pPr>
    </w:p>
    <w:p>
      <w:pPr>
        <w:pStyle w:val="8"/>
        <w:numPr>
          <w:ilvl w:val="0"/>
          <w:numId w:val="2"/>
        </w:numPr>
        <w:spacing w:after="0"/>
        <w:ind w:firstLineChars="0"/>
      </w:pPr>
      <w:r>
        <w:t>getNotUsedOrders (String id_number)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获取所有未支付订单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phone</w:t>
            </w:r>
            <w:r>
              <w:t>/getNotUsedOrders/{id_number}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id_number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"code":200,"msg":"获取所有预定订单","data":[{"check_in_time":1578581717000,"create_at":1578416184000,"id":2,"id_number":"130629198501098917","is_delivery":"1","items":"11222","phone":"1222","status":3,"update_at":1578366174000}]}</w:t>
            </w:r>
          </w:p>
        </w:tc>
      </w:tr>
    </w:tbl>
    <w:p/>
    <w:p/>
    <w:p/>
    <w:p>
      <w:pPr>
        <w:pStyle w:val="8"/>
        <w:numPr>
          <w:ilvl w:val="0"/>
          <w:numId w:val="2"/>
        </w:numPr>
        <w:spacing w:after="0"/>
        <w:ind w:firstLineChars="0"/>
      </w:pPr>
      <w:r>
        <w:t>getRecentOrders (String id_number)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获取最近30天订单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phone</w:t>
            </w:r>
            <w:r>
              <w:t>/ getRecentOrders/{id_number}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id_number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"code":200,"msg":"获取最近30天订单成功","data":[{"check_in_time":1578581717000,"create_at":1578416184000,"id":2,"id_number":"130629198501098917","is_delivery":"1","items":"11222","phone":"1222","status":3,"update_at":1578366174000}]}</w:t>
            </w:r>
          </w:p>
        </w:tc>
      </w:tr>
    </w:tbl>
    <w:p/>
    <w:p/>
    <w:p/>
    <w:p>
      <w:pPr>
        <w:pStyle w:val="8"/>
        <w:numPr>
          <w:ilvl w:val="0"/>
          <w:numId w:val="2"/>
        </w:numPr>
        <w:spacing w:after="0"/>
        <w:ind w:firstLineChars="0"/>
      </w:pPr>
      <w:r>
        <w:t>getAllOrders (String id_number)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获取所有订单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phone</w:t>
            </w:r>
            <w:r>
              <w:t>/ getRecentOrders/{id_number}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id_number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"code":200,"msg":"获取所有订单成功","data":[{"check_in_time":1578581717000,"create_at":1578416184000,"id":2,"id_number":"130629198501098917","is_delivery":"1","items":"11222","phone":"1222","status":3,"update_at":1578366174000}]}</w:t>
            </w:r>
          </w:p>
        </w:tc>
      </w:tr>
    </w:tbl>
    <w:p/>
    <w:p/>
    <w:p/>
    <w:p/>
    <w:p/>
    <w:p/>
    <w:p/>
    <w:p/>
    <w:p>
      <w:pPr>
        <w:pStyle w:val="8"/>
        <w:numPr>
          <w:ilvl w:val="0"/>
          <w:numId w:val="2"/>
        </w:numPr>
        <w:spacing w:after="0"/>
        <w:ind w:firstLineChars="0"/>
      </w:pPr>
      <w:r>
        <w:t>getOrderDetail(int id, int type)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获取订单信息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phone</w:t>
            </w:r>
            <w:r>
              <w:t>/ getRecentOrders/{id_number}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type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 房屋0</w:t>
            </w:r>
            <w:r>
              <w:t xml:space="preserve"> </w:t>
            </w:r>
            <w:r>
              <w:rPr>
                <w:rFonts w:hint="eastAsia"/>
              </w:rPr>
              <w:t>就餐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"code":200,"msg":"获取订单信息成功","data":[{"check_in_time":1578581717000,"create_at":1578416184000,"id":2,"id_number":"130629198501098917","is_delivery":"1","items":"11222","phone":"1222","status":3,"update_at":1578366174000}]}</w:t>
            </w:r>
          </w:p>
        </w:tc>
      </w:tr>
    </w:tbl>
    <w:p/>
    <w:p/>
    <w:p/>
    <w:p/>
    <w:p/>
    <w:p/>
    <w:p/>
    <w:p/>
    <w:p>
      <w:pPr>
        <w:pStyle w:val="8"/>
        <w:numPr>
          <w:ilvl w:val="0"/>
          <w:numId w:val="2"/>
        </w:numPr>
        <w:spacing w:after="0"/>
        <w:ind w:firstLineChars="0"/>
      </w:pPr>
      <w:r>
        <w:t>getOccupants ()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获取今天入住人照片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phone</w:t>
            </w:r>
            <w:r>
              <w:t>/ getOccupants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"code":200,"msg":"获取今天入住人照片信息成功","data":[{"id":136,"imgName":"cd0d6974-0f35-4e97-9c90-4060ac7a8d89.jpg"}]}</w:t>
            </w:r>
          </w:p>
        </w:tc>
      </w:tr>
    </w:tbl>
    <w:p/>
    <w:p/>
    <w:p/>
    <w:p/>
    <w:p/>
    <w:p/>
    <w:p/>
    <w:p>
      <w:pPr>
        <w:pStyle w:val="8"/>
        <w:numPr>
          <w:ilvl w:val="0"/>
          <w:numId w:val="2"/>
        </w:numPr>
        <w:spacing w:after="0"/>
        <w:ind w:firstLineChars="0"/>
      </w:pPr>
      <w:r>
        <w:t>getTDepartureInfo ()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获取今日离店人信息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phone</w:t>
            </w:r>
            <w:r>
              <w:t>/ getTDepartureInfo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"code":200,"msg":"获取今日离店人信息成功","data":[{"id":136,"imgName":"cd0d6974-0f35-4e97-9c90-4060ac7a8d89.jpg"}]}</w:t>
            </w:r>
          </w:p>
        </w:tc>
      </w:tr>
    </w:tbl>
    <w:p/>
    <w:p/>
    <w:p/>
    <w:p/>
    <w:p/>
    <w:p/>
    <w:p>
      <w:pPr>
        <w:pStyle w:val="8"/>
        <w:numPr>
          <w:ilvl w:val="0"/>
          <w:numId w:val="2"/>
        </w:numPr>
        <w:spacing w:after="0"/>
        <w:ind w:firstLineChars="0"/>
      </w:pPr>
      <w:r>
        <w:t>getTDiningInfo ()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获取今日就餐人信息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phone</w:t>
            </w:r>
            <w:r>
              <w:t>/ getTDiningInfo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"code":200,"msg":"获取今日就餐人信息成功","data":[{"id":77,"imgName":"cd0d6974-0f35-4e97-9c90-4060ac7a8d89.jpg"}]}</w:t>
            </w:r>
          </w:p>
        </w:tc>
      </w:tr>
    </w:tbl>
    <w:p/>
    <w:p/>
    <w:p/>
    <w:p/>
    <w:p/>
    <w:p/>
    <w:p>
      <w:pPr>
        <w:pStyle w:val="8"/>
        <w:numPr>
          <w:ilvl w:val="0"/>
          <w:numId w:val="2"/>
        </w:numPr>
        <w:spacing w:after="0"/>
        <w:ind w:firstLineChars="0"/>
      </w:pPr>
      <w:r>
        <w:t>addRestOrder(RestaurantOrders restaurantOrders)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添加餐厅订单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phone</w:t>
            </w:r>
            <w:r>
              <w:t>/ addRestOrder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is_delivery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是否配送 0</w:t>
            </w:r>
            <w:r>
              <w:t xml:space="preserve"> </w:t>
            </w:r>
            <w:r>
              <w:rPr>
                <w:rFonts w:hint="eastAsia"/>
              </w:rPr>
              <w:t>否 1</w:t>
            </w:r>
            <w:r>
              <w:t xml:space="preserve"> </w:t>
            </w: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id_number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点餐的内容（</w:t>
            </w:r>
            <w:r>
              <w:t xml:space="preserve"> </w:t>
            </w:r>
            <w:r>
              <w:rPr>
                <w:rFonts w:hint="eastAsia"/>
              </w:rPr>
              <w:t>json字符串）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check_in_time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Date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 xml:space="preserve">就餐时间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  <w:rPr>
                <w:rFonts w:ascii="Courier New" w:hAnsi="Courier New" w:eastAsia="宋体" w:cs="Courier New"/>
                <w:b/>
                <w:bCs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b/>
                <w:bCs/>
                <w:sz w:val="18"/>
                <w:szCs w:val="18"/>
              </w:rPr>
              <w:t>{ "code":200,"msg":"添加订单队列成功","data":"true"}</w:t>
            </w:r>
          </w:p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"code":200,"msg":"更新订单状态成功","data":"null"}</w:t>
            </w:r>
          </w:p>
        </w:tc>
      </w:tr>
    </w:tbl>
    <w:p>
      <w:pPr>
        <w:rPr>
          <w:rFonts w:hint="eastAsia"/>
        </w:rPr>
      </w:pPr>
    </w:p>
    <w:p>
      <w:pPr>
        <w:pStyle w:val="8"/>
        <w:numPr>
          <w:ilvl w:val="0"/>
          <w:numId w:val="2"/>
        </w:numPr>
        <w:spacing w:after="0"/>
        <w:ind w:firstLineChars="0"/>
      </w:pPr>
      <w:r>
        <w:t>updateOrderStatus(int id, int status, int type)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更新订单状态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phone</w:t>
            </w:r>
            <w:r>
              <w:t>/ updateOrderStatus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账单id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账单状态</w:t>
            </w:r>
          </w:p>
          <w:p>
            <w:pPr>
              <w:pStyle w:val="4"/>
              <w:shd w:val="clear" w:color="auto" w:fill="2B2B2B"/>
              <w:rPr>
                <w:rFonts w:ascii="Lucida Console" w:hAnsi="Lucida Console"/>
                <w:color w:val="A9B7C6"/>
              </w:rPr>
            </w:pPr>
            <w:r>
              <w:rPr>
                <w:rFonts w:ascii="Lucida Console" w:hAnsi="Lucida Console"/>
                <w:i/>
                <w:iCs/>
                <w:color w:val="629755"/>
              </w:rPr>
              <w:t xml:space="preserve">* </w:t>
            </w:r>
            <w:r>
              <w:rPr>
                <w:rFonts w:ascii="Arial" w:hAnsi="Arial" w:cs="Arial"/>
                <w:i/>
                <w:iCs/>
                <w:color w:val="629755"/>
              </w:rPr>
              <w:t>订单过期</w:t>
            </w:r>
            <w:r>
              <w:rPr>
                <w:rFonts w:hint="eastAsia" w:ascii="Arial" w:hAnsi="Arial" w:cs="Arial"/>
                <w:i/>
                <w:iCs/>
                <w:color w:val="629755"/>
              </w:rPr>
              <w:t xml:space="preserve"> 0</w:t>
            </w:r>
            <w:r>
              <w:rPr>
                <w:rFonts w:ascii="Arial" w:hAnsi="Arial" w:cs="Arial"/>
                <w:i/>
                <w:iCs/>
                <w:color w:val="629755"/>
              </w:rPr>
              <w:br w:type="textWrapping"/>
            </w:r>
            <w:r>
              <w:rPr>
                <w:rFonts w:ascii="Lucida Console" w:hAnsi="Lucida Console"/>
                <w:i/>
                <w:iCs/>
                <w:color w:val="629755"/>
              </w:rPr>
              <w:t xml:space="preserve">* </w:t>
            </w:r>
            <w:r>
              <w:rPr>
                <w:rFonts w:ascii="Arial" w:hAnsi="Arial" w:cs="Arial"/>
                <w:i/>
                <w:iCs/>
                <w:color w:val="629755"/>
              </w:rPr>
              <w:t>订单预定失败</w:t>
            </w:r>
            <w:r>
              <w:rPr>
                <w:rFonts w:hint="eastAsia" w:ascii="Arial" w:hAnsi="Arial" w:cs="Arial"/>
                <w:i/>
                <w:iCs/>
                <w:color w:val="629755"/>
              </w:rPr>
              <w:t xml:space="preserve"> 1</w:t>
            </w:r>
            <w:r>
              <w:rPr>
                <w:rFonts w:ascii="Arial" w:hAnsi="Arial" w:cs="Arial"/>
                <w:i/>
                <w:iCs/>
                <w:color w:val="629755"/>
              </w:rPr>
              <w:br w:type="textWrapping"/>
            </w:r>
            <w:r>
              <w:rPr>
                <w:rFonts w:ascii="Lucida Console" w:hAnsi="Lucida Console"/>
                <w:i/>
                <w:iCs/>
                <w:color w:val="629755"/>
              </w:rPr>
              <w:t xml:space="preserve">* </w:t>
            </w:r>
            <w:r>
              <w:rPr>
                <w:rFonts w:ascii="Arial" w:hAnsi="Arial" w:cs="Arial"/>
                <w:i/>
                <w:iCs/>
                <w:color w:val="629755"/>
              </w:rPr>
              <w:t>已取消</w:t>
            </w:r>
            <w:r>
              <w:rPr>
                <w:rFonts w:hint="eastAsia" w:ascii="Arial" w:hAnsi="Arial" w:cs="Arial"/>
                <w:i/>
                <w:iCs/>
                <w:color w:val="629755"/>
              </w:rPr>
              <w:t xml:space="preserve"> 2</w:t>
            </w:r>
            <w:r>
              <w:rPr>
                <w:rFonts w:ascii="Arial" w:hAnsi="Arial" w:cs="Arial"/>
                <w:i/>
                <w:iCs/>
                <w:color w:val="629755"/>
              </w:rPr>
              <w:br w:type="textWrapping"/>
            </w:r>
            <w:r>
              <w:rPr>
                <w:rFonts w:ascii="Lucida Console" w:hAnsi="Lucida Console"/>
                <w:i/>
                <w:iCs/>
                <w:color w:val="629755"/>
              </w:rPr>
              <w:t xml:space="preserve">* </w:t>
            </w:r>
            <w:r>
              <w:rPr>
                <w:rFonts w:ascii="Arial" w:hAnsi="Arial" w:cs="Arial"/>
                <w:i/>
                <w:iCs/>
                <w:color w:val="629755"/>
              </w:rPr>
              <w:t>已预定</w:t>
            </w:r>
            <w:r>
              <w:rPr>
                <w:rFonts w:hint="eastAsia" w:ascii="Arial" w:hAnsi="Arial" w:cs="Arial"/>
                <w:i/>
                <w:iCs/>
                <w:color w:val="629755"/>
              </w:rPr>
              <w:t xml:space="preserve"> 3</w:t>
            </w:r>
            <w:r>
              <w:rPr>
                <w:rFonts w:ascii="Arial" w:hAnsi="Arial" w:cs="Arial"/>
                <w:i/>
                <w:iCs/>
                <w:color w:val="629755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629755"/>
              </w:rPr>
              <w:br w:type="textWrapping"/>
            </w:r>
            <w:r>
              <w:rPr>
                <w:rFonts w:ascii="Lucida Console" w:hAnsi="Lucida Console"/>
                <w:i/>
                <w:iCs/>
                <w:color w:val="629755"/>
              </w:rPr>
              <w:t xml:space="preserve">* </w:t>
            </w:r>
            <w:r>
              <w:rPr>
                <w:rFonts w:ascii="Arial" w:hAnsi="Arial" w:cs="Arial"/>
                <w:i/>
                <w:iCs/>
                <w:color w:val="629755"/>
              </w:rPr>
              <w:t>已使用</w:t>
            </w:r>
            <w:r>
              <w:rPr>
                <w:rFonts w:hint="eastAsia" w:ascii="Arial" w:hAnsi="Arial" w:cs="Arial"/>
                <w:i/>
                <w:iCs/>
                <w:color w:val="629755"/>
              </w:rPr>
              <w:t xml:space="preserve"> 4</w:t>
            </w:r>
          </w:p>
          <w:p>
            <w:pPr>
              <w:pStyle w:val="8"/>
              <w:spacing w:after="0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type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账单类型 0</w:t>
            </w:r>
            <w:r>
              <w:t xml:space="preserve"> </w:t>
            </w:r>
            <w:r>
              <w:rPr>
                <w:rFonts w:hint="eastAsia"/>
              </w:rPr>
              <w:t>房间 1</w:t>
            </w:r>
            <w:r>
              <w:t xml:space="preserve"> </w:t>
            </w:r>
            <w:r>
              <w:rPr>
                <w:rFonts w:hint="eastAsia"/>
              </w:rPr>
              <w:t>餐厅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"code":200,"msg":"更新订单状态成功","data":"null"}</w:t>
            </w:r>
          </w:p>
        </w:tc>
      </w:tr>
    </w:tbl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类名：</w:t>
      </w:r>
      <w:r>
        <w:t>FileController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全类名：Ai.hotel.controller.</w:t>
      </w:r>
      <w:r>
        <w:t xml:space="preserve"> FileController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作用：文件上传</w:t>
      </w:r>
    </w:p>
    <w:p>
      <w:pPr>
        <w:pStyle w:val="8"/>
        <w:numPr>
          <w:ilvl w:val="0"/>
          <w:numId w:val="1"/>
        </w:numPr>
        <w:spacing w:after="0"/>
        <w:ind w:firstLineChars="0"/>
      </w:pPr>
    </w:p>
    <w:p>
      <w:pPr>
        <w:pStyle w:val="8"/>
        <w:numPr>
          <w:ilvl w:val="0"/>
          <w:numId w:val="2"/>
        </w:numPr>
        <w:spacing w:after="0"/>
        <w:ind w:firstLineChars="0"/>
      </w:pPr>
      <w:r>
        <w:t>uploadImg(MultipartFile file)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图片上传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 uploadImg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</w:t>
            </w:r>
            <w:r>
              <w:rPr>
                <w:rFonts w:ascii="宋体" w:hAnsi="宋体" w:eastAsia="宋体" w:cs="宋体"/>
                <w:sz w:val="24"/>
                <w:szCs w:val="24"/>
              </w:rPr>
              <w:t>ile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"code":200,"msg":"上传文件成功","data":"</w:t>
            </w:r>
            <w:r>
              <w:t xml:space="preserve"> cd0d6974-0f35-4e97-9c90-4060ac7a8d89.jpg</w:t>
            </w:r>
            <w:r>
              <w:rPr>
                <w:rFonts w:hint="eastAsia"/>
              </w:rPr>
              <w:t>"}</w:t>
            </w:r>
          </w:p>
        </w:tc>
      </w:tr>
    </w:tbl>
    <w:p/>
    <w:p/>
    <w:p/>
    <w:p/>
    <w:p/>
    <w:p/>
    <w:p/>
    <w:p>
      <w:pPr>
        <w:pStyle w:val="2"/>
      </w:pPr>
      <w:r>
        <w:rPr>
          <w:rFonts w:hint="eastAsia"/>
        </w:rPr>
        <w:t>类名：</w:t>
      </w:r>
      <w:r>
        <w:t>ConsumeRecordsController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全类名：Ai.hotel.controller.</w:t>
      </w:r>
      <w:r>
        <w:t xml:space="preserve"> ConsumeRecordsController</w:t>
      </w:r>
    </w:p>
    <w:p>
      <w:pPr>
        <w:pStyle w:val="8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作用：消费账单的增删改查</w:t>
      </w:r>
    </w:p>
    <w:p>
      <w:pPr>
        <w:pStyle w:val="8"/>
        <w:numPr>
          <w:ilvl w:val="0"/>
          <w:numId w:val="1"/>
        </w:numPr>
        <w:spacing w:after="0"/>
        <w:ind w:firstLineChars="0"/>
      </w:pPr>
    </w:p>
    <w:p>
      <w:pPr>
        <w:pStyle w:val="8"/>
        <w:numPr>
          <w:ilvl w:val="0"/>
          <w:numId w:val="2"/>
        </w:numPr>
        <w:spacing w:after="0"/>
        <w:ind w:firstLineChars="0"/>
      </w:pPr>
      <w:r>
        <w:t>getAllNotPayOrders(String id_number)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获取所有未支付订单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get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/phone/getAllNotPayOrders/{id_number}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id_number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t>I</w:t>
            </w:r>
            <w:r>
              <w:rPr>
                <w:rFonts w:hint="eastAsia"/>
              </w:rPr>
              <w:t>dcard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"code":200,"msg":"获取所有未支付订单成功","data":[{"create_at":1578462002000,"description":"111","id":6,"id_number":"511023199812177917","is_pay":"0","item_money":200000,"item_name":"dhsajh "}]}</w:t>
            </w:r>
          </w:p>
        </w:tc>
      </w:tr>
    </w:tbl>
    <w:p/>
    <w:p/>
    <w:p/>
    <w:p/>
    <w:p/>
    <w:p/>
    <w:p>
      <w:pPr>
        <w:spacing w:after="0"/>
      </w:pPr>
    </w:p>
    <w:p>
      <w:pPr>
        <w:pStyle w:val="8"/>
        <w:spacing w:after="0"/>
        <w:ind w:left="1140" w:firstLine="0" w:firstLineChars="0"/>
      </w:pPr>
    </w:p>
    <w:p>
      <w:pPr>
        <w:pStyle w:val="8"/>
        <w:numPr>
          <w:ilvl w:val="0"/>
          <w:numId w:val="2"/>
        </w:numPr>
        <w:spacing w:after="0"/>
        <w:ind w:firstLineChars="0"/>
      </w:pPr>
      <w:r>
        <w:t>updateNotPayOrdersStatus(String id_number)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更新未支付账单状态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Put</w:t>
            </w:r>
          </w:p>
          <w:p>
            <w:pPr>
              <w:pStyle w:val="8"/>
              <w:spacing w:after="0"/>
              <w:ind w:firstLine="0" w:firstLineChars="0"/>
            </w:pP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/phone/updateNotPayOrdersStatus/{id_number}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id_number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t>I</w:t>
            </w:r>
            <w:r>
              <w:rPr>
                <w:rFonts w:hint="eastAsia"/>
              </w:rPr>
              <w:t>dcard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"code":200,"msg":"更新未支付账单状态成功","data":"null"}</w:t>
            </w:r>
          </w:p>
        </w:tc>
      </w:tr>
    </w:tbl>
    <w:p/>
    <w:p/>
    <w:p/>
    <w:p/>
    <w:p/>
    <w:p>
      <w:pPr>
        <w:pStyle w:val="8"/>
        <w:numPr>
          <w:ilvl w:val="0"/>
          <w:numId w:val="2"/>
        </w:numPr>
        <w:spacing w:after="0"/>
        <w:ind w:firstLineChars="0"/>
      </w:pPr>
      <w:r>
        <w:t>deleteRecord(int id)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删除消费记录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delete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/phone /deleteRecord/{id}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id_number</w:t>
            </w:r>
          </w:p>
        </w:tc>
        <w:tc>
          <w:tcPr>
            <w:tcW w:w="160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220" w:firstLineChars="1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t>I</w:t>
            </w:r>
            <w:r>
              <w:rPr>
                <w:rFonts w:hint="eastAsia"/>
              </w:rPr>
              <w:t>dcard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"code":200,"msg":"删除消费记录成功","data":"null"}</w:t>
            </w:r>
          </w:p>
        </w:tc>
      </w:tr>
    </w:tbl>
    <w:p/>
    <w:p/>
    <w:p/>
    <w:p/>
    <w:p>
      <w:pPr>
        <w:pStyle w:val="8"/>
        <w:numPr>
          <w:ilvl w:val="0"/>
          <w:numId w:val="2"/>
        </w:numPr>
        <w:spacing w:after="0"/>
        <w:ind w:firstLineChars="0"/>
      </w:pPr>
      <w:r>
        <w:t>addRecord (int id)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添加账单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post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/phone/addRecord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id_number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t>Idcard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item_name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消费名称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item_money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消费金额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description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"code":200,"msg":"添加账单成功","data":"null"}</w:t>
            </w:r>
          </w:p>
        </w:tc>
      </w:tr>
    </w:tbl>
    <w:p/>
    <w:p/>
    <w:p/>
    <w:p/>
    <w:p/>
    <w:p/>
    <w:p/>
    <w:p/>
    <w:p/>
    <w:p>
      <w:pPr>
        <w:pStyle w:val="2"/>
      </w:pPr>
      <w:r>
        <w:rPr>
          <w:rFonts w:hint="eastAsia"/>
        </w:rPr>
        <w:t>类名：</w:t>
      </w:r>
      <w:r>
        <w:t>MenuController</w:t>
      </w:r>
    </w:p>
    <w:p>
      <w:pPr>
        <w:pStyle w:val="8"/>
        <w:numPr>
          <w:ilvl w:val="0"/>
          <w:numId w:val="2"/>
        </w:numPr>
        <w:spacing w:after="0"/>
        <w:ind w:firstLineChars="0"/>
      </w:pPr>
      <w:r>
        <w:t>addMenuItem(Menu menu)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添加菜单条目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post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>/ addMenuItem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type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"code":200,"msg":"添加菜单条目成功","data":"null"}</w:t>
            </w:r>
          </w:p>
        </w:tc>
      </w:tr>
    </w:tbl>
    <w:p/>
    <w:p/>
    <w:p/>
    <w:p/>
    <w:p>
      <w:pPr>
        <w:pStyle w:val="8"/>
        <w:numPr>
          <w:ilvl w:val="0"/>
          <w:numId w:val="2"/>
        </w:numPr>
        <w:spacing w:after="0"/>
        <w:ind w:firstLineChars="0"/>
      </w:pPr>
      <w:r>
        <w:t>updateMenuItem(int id, String col, String val)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更新菜单条目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P</w:t>
            </w:r>
            <w:r>
              <w:rPr>
                <w:rFonts w:hint="eastAsia"/>
              </w:rPr>
              <w:t>ut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>/  updateMenuItem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col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String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字段名称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val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"code":200,"msg":"更新菜单条目成功","data":"null"}</w:t>
            </w:r>
          </w:p>
        </w:tc>
      </w:tr>
    </w:tbl>
    <w:p/>
    <w:p/>
    <w:p/>
    <w:p/>
    <w:p/>
    <w:p/>
    <w:p/>
    <w:p>
      <w:pPr>
        <w:pStyle w:val="8"/>
        <w:numPr>
          <w:ilvl w:val="0"/>
          <w:numId w:val="2"/>
        </w:numPr>
        <w:spacing w:after="0"/>
        <w:ind w:firstLineChars="0"/>
      </w:pPr>
      <w:r>
        <w:t>deleteMenuItem(int id)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删除菜单条目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>/deleteMenuItem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"code":200,"msg":"删除菜单条目成功","data":"null"}</w:t>
            </w:r>
          </w:p>
        </w:tc>
      </w:tr>
    </w:tbl>
    <w:p/>
    <w:p/>
    <w:p/>
    <w:p/>
    <w:p/>
    <w:p/>
    <w:p>
      <w:pPr>
        <w:pStyle w:val="8"/>
        <w:numPr>
          <w:ilvl w:val="0"/>
          <w:numId w:val="2"/>
        </w:numPr>
        <w:spacing w:after="0"/>
        <w:ind w:firstLineChars="0"/>
      </w:pPr>
      <w:r>
        <w:t>getMenuItems (int id)</w:t>
      </w:r>
    </w:p>
    <w:tbl>
      <w:tblPr>
        <w:tblStyle w:val="6"/>
        <w:tblpPr w:leftFromText="180" w:rightFromText="180" w:vertAnchor="text" w:tblpXSpec="right" w:tblpY="1"/>
        <w:tblOverlap w:val="never"/>
        <w:tblW w:w="73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tcBorders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获取菜单成功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gridSpan w:val="3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11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>/getMenuItems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0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after="0"/>
              <w:ind w:firstLine="0" w:firstLineChars="0"/>
            </w:pPr>
            <w:r>
              <w:rPr>
                <w:rFonts w:hint="eastAsia"/>
              </w:rPr>
              <w:t>{ "code":200,"msg":"获取菜单成功","data":[{"create_at":1580390807000,"id":1,"money":500,"name":"5000","type":"2","update_at":1580419791000}]}</w:t>
            </w:r>
          </w:p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D6D4C"/>
    <w:multiLevelType w:val="multilevel"/>
    <w:tmpl w:val="2C3D6D4C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">
    <w:nsid w:val="55F6749D"/>
    <w:multiLevelType w:val="multilevel"/>
    <w:tmpl w:val="55F6749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5B1E19"/>
    <w:rsid w:val="00004C7F"/>
    <w:rsid w:val="000104E4"/>
    <w:rsid w:val="00011C27"/>
    <w:rsid w:val="00015194"/>
    <w:rsid w:val="000164AB"/>
    <w:rsid w:val="00027934"/>
    <w:rsid w:val="0003437B"/>
    <w:rsid w:val="000413E4"/>
    <w:rsid w:val="00041820"/>
    <w:rsid w:val="000505EB"/>
    <w:rsid w:val="000527AF"/>
    <w:rsid w:val="00074956"/>
    <w:rsid w:val="000917D1"/>
    <w:rsid w:val="0009441D"/>
    <w:rsid w:val="000B4212"/>
    <w:rsid w:val="000B683D"/>
    <w:rsid w:val="000C522A"/>
    <w:rsid w:val="000D436A"/>
    <w:rsid w:val="000F50FD"/>
    <w:rsid w:val="0010117E"/>
    <w:rsid w:val="0012432B"/>
    <w:rsid w:val="00125C56"/>
    <w:rsid w:val="00134595"/>
    <w:rsid w:val="00154B3B"/>
    <w:rsid w:val="0017004D"/>
    <w:rsid w:val="00173376"/>
    <w:rsid w:val="001750AC"/>
    <w:rsid w:val="001776DB"/>
    <w:rsid w:val="00184FDF"/>
    <w:rsid w:val="00191B58"/>
    <w:rsid w:val="001A1CC0"/>
    <w:rsid w:val="001C0941"/>
    <w:rsid w:val="001C3BD9"/>
    <w:rsid w:val="001C46F1"/>
    <w:rsid w:val="001E4CA7"/>
    <w:rsid w:val="0020519E"/>
    <w:rsid w:val="00210518"/>
    <w:rsid w:val="00212164"/>
    <w:rsid w:val="002463DB"/>
    <w:rsid w:val="00251587"/>
    <w:rsid w:val="0025719A"/>
    <w:rsid w:val="0026246C"/>
    <w:rsid w:val="00275CF8"/>
    <w:rsid w:val="002847D9"/>
    <w:rsid w:val="002A0FEC"/>
    <w:rsid w:val="002A30E5"/>
    <w:rsid w:val="002A3ED8"/>
    <w:rsid w:val="002A5A08"/>
    <w:rsid w:val="002F7D5D"/>
    <w:rsid w:val="00301038"/>
    <w:rsid w:val="0031092E"/>
    <w:rsid w:val="00314AD6"/>
    <w:rsid w:val="00315CAE"/>
    <w:rsid w:val="00331257"/>
    <w:rsid w:val="00342F87"/>
    <w:rsid w:val="003746A8"/>
    <w:rsid w:val="003844C0"/>
    <w:rsid w:val="00397977"/>
    <w:rsid w:val="003C211B"/>
    <w:rsid w:val="003E47B5"/>
    <w:rsid w:val="003F2FF8"/>
    <w:rsid w:val="004014E9"/>
    <w:rsid w:val="00417E27"/>
    <w:rsid w:val="004217AE"/>
    <w:rsid w:val="0042275B"/>
    <w:rsid w:val="00426DCE"/>
    <w:rsid w:val="004306FF"/>
    <w:rsid w:val="00442A65"/>
    <w:rsid w:val="004469E9"/>
    <w:rsid w:val="00447577"/>
    <w:rsid w:val="00470244"/>
    <w:rsid w:val="00475925"/>
    <w:rsid w:val="00481990"/>
    <w:rsid w:val="0048535A"/>
    <w:rsid w:val="004909F1"/>
    <w:rsid w:val="004B4F9F"/>
    <w:rsid w:val="004B7B90"/>
    <w:rsid w:val="004C79B5"/>
    <w:rsid w:val="004D3E3F"/>
    <w:rsid w:val="004D5B3A"/>
    <w:rsid w:val="004E624B"/>
    <w:rsid w:val="00503B54"/>
    <w:rsid w:val="00525797"/>
    <w:rsid w:val="0053644B"/>
    <w:rsid w:val="005514AD"/>
    <w:rsid w:val="0056594C"/>
    <w:rsid w:val="00566DE5"/>
    <w:rsid w:val="00574624"/>
    <w:rsid w:val="0058573B"/>
    <w:rsid w:val="005A02D4"/>
    <w:rsid w:val="005B7A90"/>
    <w:rsid w:val="005C7932"/>
    <w:rsid w:val="005E657E"/>
    <w:rsid w:val="005F37B4"/>
    <w:rsid w:val="005F4C36"/>
    <w:rsid w:val="005F5BCE"/>
    <w:rsid w:val="0060418D"/>
    <w:rsid w:val="006047D0"/>
    <w:rsid w:val="00610AEF"/>
    <w:rsid w:val="00611ADA"/>
    <w:rsid w:val="0062052A"/>
    <w:rsid w:val="006225E5"/>
    <w:rsid w:val="00623A87"/>
    <w:rsid w:val="00623C1D"/>
    <w:rsid w:val="00630A6C"/>
    <w:rsid w:val="0064100D"/>
    <w:rsid w:val="00641F60"/>
    <w:rsid w:val="00642B08"/>
    <w:rsid w:val="00642EF2"/>
    <w:rsid w:val="00661DD2"/>
    <w:rsid w:val="00666F91"/>
    <w:rsid w:val="00685984"/>
    <w:rsid w:val="00697641"/>
    <w:rsid w:val="006A3CD2"/>
    <w:rsid w:val="006C232F"/>
    <w:rsid w:val="006C38E6"/>
    <w:rsid w:val="006D776F"/>
    <w:rsid w:val="007024BF"/>
    <w:rsid w:val="007057B5"/>
    <w:rsid w:val="00715E2E"/>
    <w:rsid w:val="007210E2"/>
    <w:rsid w:val="00726045"/>
    <w:rsid w:val="00732A32"/>
    <w:rsid w:val="00733D30"/>
    <w:rsid w:val="00740545"/>
    <w:rsid w:val="00746CD2"/>
    <w:rsid w:val="00753F5B"/>
    <w:rsid w:val="007553BB"/>
    <w:rsid w:val="007561EA"/>
    <w:rsid w:val="00757B6D"/>
    <w:rsid w:val="0076426E"/>
    <w:rsid w:val="00764828"/>
    <w:rsid w:val="0076777E"/>
    <w:rsid w:val="0077357D"/>
    <w:rsid w:val="00775304"/>
    <w:rsid w:val="007766D2"/>
    <w:rsid w:val="007870A3"/>
    <w:rsid w:val="007A3183"/>
    <w:rsid w:val="007B7881"/>
    <w:rsid w:val="007D4CB4"/>
    <w:rsid w:val="007E117E"/>
    <w:rsid w:val="007E3A08"/>
    <w:rsid w:val="007E6DB2"/>
    <w:rsid w:val="007F10D8"/>
    <w:rsid w:val="007F67F8"/>
    <w:rsid w:val="00805F86"/>
    <w:rsid w:val="00821498"/>
    <w:rsid w:val="008230F5"/>
    <w:rsid w:val="00835D40"/>
    <w:rsid w:val="008416E5"/>
    <w:rsid w:val="00856B51"/>
    <w:rsid w:val="00880EB2"/>
    <w:rsid w:val="008867F4"/>
    <w:rsid w:val="008A1DD0"/>
    <w:rsid w:val="008A3389"/>
    <w:rsid w:val="008B022B"/>
    <w:rsid w:val="008B43EA"/>
    <w:rsid w:val="008C3730"/>
    <w:rsid w:val="008D0CB2"/>
    <w:rsid w:val="008D3C42"/>
    <w:rsid w:val="008D4C3B"/>
    <w:rsid w:val="008E219C"/>
    <w:rsid w:val="008F1CBF"/>
    <w:rsid w:val="0090180E"/>
    <w:rsid w:val="009061E0"/>
    <w:rsid w:val="009130AE"/>
    <w:rsid w:val="009157E9"/>
    <w:rsid w:val="00933FA9"/>
    <w:rsid w:val="009629C0"/>
    <w:rsid w:val="009679AB"/>
    <w:rsid w:val="00972C22"/>
    <w:rsid w:val="00972C2D"/>
    <w:rsid w:val="00976A65"/>
    <w:rsid w:val="00980423"/>
    <w:rsid w:val="00993886"/>
    <w:rsid w:val="00993DC6"/>
    <w:rsid w:val="009A569C"/>
    <w:rsid w:val="009B0910"/>
    <w:rsid w:val="009B1CE8"/>
    <w:rsid w:val="009C61C0"/>
    <w:rsid w:val="009F4BE1"/>
    <w:rsid w:val="009F7FBE"/>
    <w:rsid w:val="00A0662E"/>
    <w:rsid w:val="00A1730C"/>
    <w:rsid w:val="00A21A0E"/>
    <w:rsid w:val="00A2232B"/>
    <w:rsid w:val="00A35A14"/>
    <w:rsid w:val="00A43B1C"/>
    <w:rsid w:val="00A71953"/>
    <w:rsid w:val="00A86CBC"/>
    <w:rsid w:val="00A908B9"/>
    <w:rsid w:val="00A97002"/>
    <w:rsid w:val="00AD7F58"/>
    <w:rsid w:val="00AE54F1"/>
    <w:rsid w:val="00B00800"/>
    <w:rsid w:val="00B122EA"/>
    <w:rsid w:val="00B33961"/>
    <w:rsid w:val="00B402C5"/>
    <w:rsid w:val="00B431F0"/>
    <w:rsid w:val="00B47464"/>
    <w:rsid w:val="00B51132"/>
    <w:rsid w:val="00B534BF"/>
    <w:rsid w:val="00B650E7"/>
    <w:rsid w:val="00B82AE5"/>
    <w:rsid w:val="00B869CB"/>
    <w:rsid w:val="00B9317B"/>
    <w:rsid w:val="00BB1E3E"/>
    <w:rsid w:val="00BB4F98"/>
    <w:rsid w:val="00BC46A6"/>
    <w:rsid w:val="00BD6465"/>
    <w:rsid w:val="00BE00B3"/>
    <w:rsid w:val="00BE7C64"/>
    <w:rsid w:val="00C27FE3"/>
    <w:rsid w:val="00C51A0D"/>
    <w:rsid w:val="00C561B2"/>
    <w:rsid w:val="00C63BB5"/>
    <w:rsid w:val="00C73BCE"/>
    <w:rsid w:val="00C86215"/>
    <w:rsid w:val="00C87483"/>
    <w:rsid w:val="00C92FF6"/>
    <w:rsid w:val="00C93E48"/>
    <w:rsid w:val="00C9429D"/>
    <w:rsid w:val="00CA3A57"/>
    <w:rsid w:val="00CA7792"/>
    <w:rsid w:val="00CB2888"/>
    <w:rsid w:val="00CB7094"/>
    <w:rsid w:val="00CD07DC"/>
    <w:rsid w:val="00CD67C2"/>
    <w:rsid w:val="00CD7FAB"/>
    <w:rsid w:val="00CE15FC"/>
    <w:rsid w:val="00CE4E6C"/>
    <w:rsid w:val="00D23CFE"/>
    <w:rsid w:val="00D3102D"/>
    <w:rsid w:val="00D36293"/>
    <w:rsid w:val="00D43A6E"/>
    <w:rsid w:val="00D45A93"/>
    <w:rsid w:val="00D46387"/>
    <w:rsid w:val="00D53899"/>
    <w:rsid w:val="00D71312"/>
    <w:rsid w:val="00D71E50"/>
    <w:rsid w:val="00D75AB6"/>
    <w:rsid w:val="00D77FB5"/>
    <w:rsid w:val="00D812A8"/>
    <w:rsid w:val="00D96DE6"/>
    <w:rsid w:val="00DB297D"/>
    <w:rsid w:val="00DB51A2"/>
    <w:rsid w:val="00DC144C"/>
    <w:rsid w:val="00DC6413"/>
    <w:rsid w:val="00DE6433"/>
    <w:rsid w:val="00DF4978"/>
    <w:rsid w:val="00E0136E"/>
    <w:rsid w:val="00E04821"/>
    <w:rsid w:val="00E13DAF"/>
    <w:rsid w:val="00E169F1"/>
    <w:rsid w:val="00E2379B"/>
    <w:rsid w:val="00E31C46"/>
    <w:rsid w:val="00E50350"/>
    <w:rsid w:val="00E5462C"/>
    <w:rsid w:val="00E55293"/>
    <w:rsid w:val="00E56392"/>
    <w:rsid w:val="00E61D7B"/>
    <w:rsid w:val="00E6333E"/>
    <w:rsid w:val="00E737ED"/>
    <w:rsid w:val="00E74AA5"/>
    <w:rsid w:val="00E759D2"/>
    <w:rsid w:val="00E7687F"/>
    <w:rsid w:val="00E95171"/>
    <w:rsid w:val="00EC1287"/>
    <w:rsid w:val="00F10972"/>
    <w:rsid w:val="00F15374"/>
    <w:rsid w:val="00F42D23"/>
    <w:rsid w:val="00F61FD1"/>
    <w:rsid w:val="00F6272C"/>
    <w:rsid w:val="00F7071F"/>
    <w:rsid w:val="00F7255D"/>
    <w:rsid w:val="00F72E94"/>
    <w:rsid w:val="00F869C4"/>
    <w:rsid w:val="00F90BE3"/>
    <w:rsid w:val="00FB5B09"/>
    <w:rsid w:val="00FC0118"/>
    <w:rsid w:val="00FC211D"/>
    <w:rsid w:val="00FD37F9"/>
    <w:rsid w:val="00FF556B"/>
    <w:rsid w:val="015B1E19"/>
    <w:rsid w:val="03434F0A"/>
    <w:rsid w:val="04004AB3"/>
    <w:rsid w:val="05C46218"/>
    <w:rsid w:val="08A44C8F"/>
    <w:rsid w:val="0B6B5B51"/>
    <w:rsid w:val="114328C0"/>
    <w:rsid w:val="1A39269C"/>
    <w:rsid w:val="1AF74146"/>
    <w:rsid w:val="1C2F2DF6"/>
    <w:rsid w:val="228A6DE9"/>
    <w:rsid w:val="238C1267"/>
    <w:rsid w:val="2707405A"/>
    <w:rsid w:val="2EC8330F"/>
    <w:rsid w:val="32C264E4"/>
    <w:rsid w:val="3CAB7039"/>
    <w:rsid w:val="3D770ED6"/>
    <w:rsid w:val="3E786CB9"/>
    <w:rsid w:val="414F1133"/>
    <w:rsid w:val="473F59CC"/>
    <w:rsid w:val="48CC2902"/>
    <w:rsid w:val="49760774"/>
    <w:rsid w:val="51A9799B"/>
    <w:rsid w:val="51F75E1C"/>
    <w:rsid w:val="57EE3556"/>
    <w:rsid w:val="58AF7A9B"/>
    <w:rsid w:val="5937010C"/>
    <w:rsid w:val="594F4796"/>
    <w:rsid w:val="59A66717"/>
    <w:rsid w:val="59EE2F2C"/>
    <w:rsid w:val="60D017CF"/>
    <w:rsid w:val="64CE7A71"/>
    <w:rsid w:val="67442100"/>
    <w:rsid w:val="6D535020"/>
    <w:rsid w:val="6FF5534C"/>
    <w:rsid w:val="702D0EBB"/>
    <w:rsid w:val="735A685B"/>
    <w:rsid w:val="771521E2"/>
    <w:rsid w:val="7AEE3753"/>
    <w:rsid w:val="7B4016B7"/>
    <w:rsid w:val="7F40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7"/>
    <w:link w:val="2"/>
    <w:qFormat/>
    <w:uiPriority w:val="0"/>
    <w:rPr>
      <w:rFonts w:ascii="Tahoma" w:hAnsi="Tahoma" w:eastAsia="微软雅黑" w:cstheme="minorBidi"/>
      <w:b/>
      <w:bCs/>
      <w:kern w:val="44"/>
      <w:sz w:val="44"/>
      <w:szCs w:val="44"/>
    </w:rPr>
  </w:style>
  <w:style w:type="character" w:customStyle="1" w:styleId="10">
    <w:name w:val="HTML 预设格式 字符"/>
    <w:basedOn w:val="7"/>
    <w:link w:val="4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12</Pages>
  <Words>1544</Words>
  <Characters>8801</Characters>
  <Lines>73</Lines>
  <Paragraphs>20</Paragraphs>
  <TotalTime>2535</TotalTime>
  <ScaleCrop>false</ScaleCrop>
  <LinksUpToDate>false</LinksUpToDate>
  <CharactersWithSpaces>10325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2018-10-13T09:25:00Z</dcterms:created>
  <dc:creator>演员</dc:creator>
  <cp:lastModifiedBy>admin</cp:lastModifiedBy>
  <dcterms:modified xsi:type="dcterms:W3CDTF">2020-02-09T13:22:14Z</dcterms:modified>
  <cp:revision>292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